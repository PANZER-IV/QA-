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智能问答系统测试报告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1.概述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1.1测试目的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通过测试，发现客户端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的错误；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验证软件是否满足软件需求和设计要求；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检查软件对误操作的处理能力；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1.2项目背景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目前项目已经开发完成，将进入试运行和验收阶段，现在对项目的整个测试过程做一个总结。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2.测试环境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硬件环境：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软件环境：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Operating System  ：  windows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Database System  :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3.测试人员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角色：测试工程师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4.实际进度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实际测试时间：服务器端：3天；客户端：4天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5.提交文档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102"/>
        <w:gridCol w:w="1712"/>
        <w:gridCol w:w="1712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文档（版本/日期）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已创建或可用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已被接收或已被评审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作者或来源</w:t>
            </w: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软件需求规格说明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软件设计说明书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客户端</w:t>
      </w:r>
    </w:p>
    <w:tbl>
      <w:tblPr>
        <w:tblStyle w:val="5"/>
        <w:tblW w:w="7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9"/>
        <w:gridCol w:w="1305"/>
        <w:gridCol w:w="2070"/>
        <w:gridCol w:w="1542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9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30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操作描述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期望结果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系统登录</w:t>
            </w: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在系统登录页面输入用户名和密码，点击登录按钮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能够登录系统，默认显示问答页面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输入用户名，密码为空，点击登录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输入密码，用户名为空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输入正确的用户名和不正确的密码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输入错误或者不存在的用户名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没有连接网络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网络异常，无法登录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restart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05" w:type="dxa"/>
            <w:vMerge w:val="restart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问答操作</w:t>
            </w: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在问答操作页面输入完整问题，点击发送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识别问题成功，并返回答案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在问答操作页面输入随机符号，如##@%%，点击发送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无法识别问题，无答案返回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在问答操作页面输入随机数字，如243675，点击发送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无法识别问题，无答案返回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在问答操作页面输入关键词，点击发送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识别问题成功，并返回答案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未连接网络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网络异常，无答案返回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restart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05" w:type="dxa"/>
            <w:vMerge w:val="restart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知识库管理</w:t>
            </w: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在QA对管理页面，输入问题和相应的答案，点击ADD按钮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在QA对管理页面，输入问题和空的答案，点击ADD按钮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在QA对管理页面，输入空的问题和答案，点击ADD按钮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在QA对管理页面，输入已存在的问题和答案，点击ADD按钮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在QA对管理页面，输入存在的问题，点击DELETE按钮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删除成功，在QA对文件中找不到该QA对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在QA对管理页面，输入不存在的问题，点击DELETE按钮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在QA对管理页面，输入空的问题，点击DELETE按钮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在QA对管理页面，输入存在的问题，点击FIND按钮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查找成功，返回查找的问题和相应的答案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在QA对管理页面，输入不存在的问题，点击FIND按钮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在QA对管理页面，输入空的问题，点击FIND按钮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未连接网络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网络异常，（新增/删除/查找）操作失败</w:t>
            </w:r>
          </w:p>
        </w:tc>
        <w:tc>
          <w:tcPr>
            <w:tcW w:w="15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操作描述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期望结果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添加QA对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在QA对管理页面，输入问题和相应的答案，点击ADD按钮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在QA对管理页面，输入问题和空的答案，点击ADD按钮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在QA对管理页面，输入空的问题和答案，点击ADD按钮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添加QA对失败，在QA对文件中找不到新增的QA对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在QA对管理页面，输入已存在的问题和答案，点击ADD按钮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添加QA对失败，在QA对文件中找不到新增的QA对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Merge w:val="restart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删除QA对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在QA对管理页面，输入存在的问题，点击DELETE按钮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删除成功，在QA对文件中找不到该QA对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在QA对管理页面，输入不存在的问题，点击DELETE按钮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删除失败，QA对文件中没有QA对被删除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在QA对管理页面，输入空的问题，点击DELETE按钮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删除失败，QA对文件中没有QA对被删除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通过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系统测试环境具备，文档资料齐全，符合验收测试条件。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修复了大部分的BUG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实现了需求分析阶段的功能需求，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并对初级版中遗留的问题进行了修改。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．综合以上观点，测试组认为：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该项目较好地完成了需求分析报告的内容，功能点基本满足设计需要，同意通过测试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E200"/>
    <w:multiLevelType w:val="singleLevel"/>
    <w:tmpl w:val="112DE200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1271278"/>
    <w:multiLevelType w:val="singleLevel"/>
    <w:tmpl w:val="51271278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F26B32C"/>
    <w:multiLevelType w:val="singleLevel"/>
    <w:tmpl w:val="7F26B32C"/>
    <w:lvl w:ilvl="0" w:tentative="0">
      <w:start w:val="7"/>
      <w:numFmt w:val="decimal"/>
      <w:suff w:val="space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46AE1"/>
    <w:rsid w:val="3DC46AE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2018-07-17T07:39:00Z</dcterms:created>
  <dc:creator>.</dc:creator>
  <cp:lastModifiedBy>.</cp:lastModifiedBy>
  <dcterms:modified xsi:type="dcterms:W3CDTF">2018-07-17T09:14:04Z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