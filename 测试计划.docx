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智能问答系统测试计划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项目概述</w:t>
      </w:r>
    </w:p>
    <w:p>
      <w:pPr>
        <w:widowControl w:val="0"/>
        <w:numPr>
          <w:ilvl w:val="1"/>
          <w:numId w:val="2"/>
        </w:numPr>
        <w:ind w:left="28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使中后期的整个测试工作能有序进行，指导测试人员的工作，为测试提供依据。提供系统化、规范化、工程化、实用化的测试技术规范，尽早发现故障。在进行测试时，必须严格按照此计划进行。</w:t>
      </w:r>
    </w:p>
    <w:p>
      <w:pPr>
        <w:widowControl w:val="0"/>
        <w:numPr>
          <w:ilvl w:val="1"/>
          <w:numId w:val="2"/>
        </w:numPr>
        <w:ind w:left="28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适用范围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主要适用于系统中各组成部分的软件测试工作。本方案可用于新开发的或修改、更新的软件测试。本方案的使用对象可以是开发人员、测试人员和客户委托的第三方测试人员。</w:t>
      </w:r>
    </w:p>
    <w:p>
      <w:pPr>
        <w:widowControl w:val="0"/>
        <w:numPr>
          <w:ilvl w:val="1"/>
          <w:numId w:val="2"/>
        </w:numPr>
        <w:ind w:left="28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参考文档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102"/>
        <w:gridCol w:w="1712"/>
        <w:gridCol w:w="1712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文档（版本/日期）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已创建或可用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已被接收或已被评审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作者或来源</w:t>
            </w: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软件需求规格说明书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软件设计说明书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工作计划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一般要求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2.1 测试要求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✓ 通过测试，发现软件错误；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✓ 验证软件是否满足软件设计和合同书所规定的技术要求；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✓ 检查软件对误操作的处理能力；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✓ 为软件可靠性与安全性的评估提供依据。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2.2 测试环境</w:t>
      </w:r>
    </w:p>
    <w:p>
      <w:pPr>
        <w:numPr>
          <w:ilvl w:val="0"/>
          <w:numId w:val="0"/>
        </w:numPr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硬件环境：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软件环境：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数据库：mysql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操作系统：windows10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2.3测试实施要求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2.3.1 测试输出文档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tbl>
      <w:tblPr>
        <w:tblStyle w:val="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102"/>
        <w:gridCol w:w="1712"/>
        <w:gridCol w:w="1712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文档（版本/日期）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已创建或可用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已被接收或已被评审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作者或来源</w:t>
            </w: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2.3.2 测试工作进程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计划阶段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8.4.13-2018.6.1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编写测试方案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2018.4.13-2018.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2018.4.29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评审测试方案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2018.4.29-2018.5.2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编写项目测试用例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2018.4.15-2018.5.10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评审项目测试用例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2018.5.10-2018.5.15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本地测试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2018.4.20-2018.6.1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验收阶段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2018.5.27-2018.6.30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验收功能测试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2018.6.8-2018.6.27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提交功能测试报告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2018.6.28-2018.6.30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评审功能测试报告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2018.6.30-2018.6.30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3 测试方案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3.1 文档测试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测试目标：确保项目文档无基本性错误。（基本性错误主要体现在：无错别字，无语法错误，文档内无自相矛盾现象，与其它项目开发文档无矛盾等方面）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测试范围：《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智能问答系统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系统需求规格说明书》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智能问答系统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设计说明书》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智能问答系统工作计划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智能问答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系统测试计划》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技术：人工静态测试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开始标准：正式提交到测试组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完成标准：无错误，符合客户需求，文档纳入基线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3.2 功能测试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测试目标：确保测试的功能正常，其中包括数据输入，处理等。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测试范围：测试各个模块以及窗口所完成的功能是否准确，数据是否正确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技术：等价类划分法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利用有效的和无效的数据来执行各个用例、用例流或功能，以核实以下内容：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1、在使用有效数据时得到预期的结果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2、在使用无效数据时显示相应的错误消息或警告消息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3、各业务规则都得到了正确的应用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4、开始标准：项目组正式提交到测试组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5、中止标准：功能中如果有bug，则终止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6、完成标准：所计划的测试已全部执行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7、无重大BUG遗留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功能点：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根据系统模块将系统分为客户端模块、问句处理模块、知识库处理模块等模块。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业务流程：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通用测试检查：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界面检查（文字检查、语言统一检查、页面排序检查、数据显示完整性检查、必填标识等）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OPPO、华为、三星不同手机型号下，各页面显示正常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页面初始化状态正确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查询出的数据显示完整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搜索条件准确率较高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输入数据有校验功能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数据正确保存入库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页面切换正常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按钮功能正常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菜单栏数据能正常使用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文本框数据输入正常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提示信息与操作相符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流程运行正常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算法必须正确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正确入库数据都能正常显示出来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错误数据不能入库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其它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3.2.1 系统登录</w:t>
      </w:r>
    </w:p>
    <w:tbl>
      <w:tblPr>
        <w:tblStyle w:val="5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760"/>
        <w:gridCol w:w="315"/>
        <w:gridCol w:w="915"/>
        <w:gridCol w:w="208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用例编号</w:t>
            </w:r>
          </w:p>
        </w:tc>
        <w:tc>
          <w:tcPr>
            <w:tcW w:w="27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001</w:t>
            </w:r>
          </w:p>
        </w:tc>
        <w:tc>
          <w:tcPr>
            <w:tcW w:w="12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测试类型</w:t>
            </w:r>
          </w:p>
        </w:tc>
        <w:tc>
          <w:tcPr>
            <w:tcW w:w="348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软件/项目</w:t>
            </w:r>
          </w:p>
        </w:tc>
        <w:tc>
          <w:tcPr>
            <w:tcW w:w="27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智能问答系统</w:t>
            </w:r>
          </w:p>
        </w:tc>
        <w:tc>
          <w:tcPr>
            <w:tcW w:w="12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测试方法</w:t>
            </w:r>
          </w:p>
        </w:tc>
        <w:tc>
          <w:tcPr>
            <w:tcW w:w="348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测试目的</w:t>
            </w:r>
          </w:p>
        </w:tc>
        <w:tc>
          <w:tcPr>
            <w:tcW w:w="747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合法用户能够登录系统，非法用户不能够登录系统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前置条件</w:t>
            </w:r>
          </w:p>
        </w:tc>
        <w:tc>
          <w:tcPr>
            <w:tcW w:w="747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进入智能问答系统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步骤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操作描述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期望结果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在系统登录页面输入用户名和密码，点击登录按钮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能够登录系统，默认显示问答页面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输入用户名，密码为空，点击登录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输入密码，用户名为空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输入正确的用户名和不正确的密码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输入错误或者不存在的用户名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无法登录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没有连接网络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网络异常，无法登录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3.2.2 问答操作</w:t>
      </w:r>
    </w:p>
    <w:tbl>
      <w:tblPr>
        <w:tblStyle w:val="5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760"/>
        <w:gridCol w:w="315"/>
        <w:gridCol w:w="915"/>
        <w:gridCol w:w="208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用例编号</w:t>
            </w:r>
          </w:p>
        </w:tc>
        <w:tc>
          <w:tcPr>
            <w:tcW w:w="27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002</w:t>
            </w:r>
          </w:p>
        </w:tc>
        <w:tc>
          <w:tcPr>
            <w:tcW w:w="12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测试类型</w:t>
            </w:r>
          </w:p>
        </w:tc>
        <w:tc>
          <w:tcPr>
            <w:tcW w:w="348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软件/项目</w:t>
            </w:r>
          </w:p>
        </w:tc>
        <w:tc>
          <w:tcPr>
            <w:tcW w:w="27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智能问答系统</w:t>
            </w:r>
          </w:p>
        </w:tc>
        <w:tc>
          <w:tcPr>
            <w:tcW w:w="12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测试方法</w:t>
            </w:r>
          </w:p>
        </w:tc>
        <w:tc>
          <w:tcPr>
            <w:tcW w:w="348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测试目的</w:t>
            </w:r>
          </w:p>
        </w:tc>
        <w:tc>
          <w:tcPr>
            <w:tcW w:w="747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对有意义的问题或关键词能够返回答案，对无意义的问题无法返回答案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前置条件</w:t>
            </w:r>
          </w:p>
        </w:tc>
        <w:tc>
          <w:tcPr>
            <w:tcW w:w="747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进入智能问答系统，并且登录成功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步骤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操作描述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期望结果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在问答操作页面输入完整问题，点击发送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识别问题成功，并返回答案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在问答操作页面输入随机符号，如##@%%，点击发送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无法识别问题，无答案返回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在问答操作页面输入随机数字，如243675，点击发送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无法识别问题，无答案返回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在问答操作页面输入关键词，点击发送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识别问题成功，并返回答案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未连接网络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网络异常，无答案返回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3.2.3 知识库管理（QA对管理）</w:t>
      </w:r>
    </w:p>
    <w:tbl>
      <w:tblPr>
        <w:tblStyle w:val="5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760"/>
        <w:gridCol w:w="315"/>
        <w:gridCol w:w="915"/>
        <w:gridCol w:w="208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用例编号</w:t>
            </w:r>
          </w:p>
        </w:tc>
        <w:tc>
          <w:tcPr>
            <w:tcW w:w="27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003</w:t>
            </w:r>
          </w:p>
        </w:tc>
        <w:tc>
          <w:tcPr>
            <w:tcW w:w="12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测试类型</w:t>
            </w:r>
          </w:p>
        </w:tc>
        <w:tc>
          <w:tcPr>
            <w:tcW w:w="348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软件/项目</w:t>
            </w:r>
          </w:p>
        </w:tc>
        <w:tc>
          <w:tcPr>
            <w:tcW w:w="27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智能问答系统</w:t>
            </w:r>
          </w:p>
        </w:tc>
        <w:tc>
          <w:tcPr>
            <w:tcW w:w="123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测试方法</w:t>
            </w:r>
          </w:p>
        </w:tc>
        <w:tc>
          <w:tcPr>
            <w:tcW w:w="348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测试目的</w:t>
            </w:r>
          </w:p>
        </w:tc>
        <w:tc>
          <w:tcPr>
            <w:tcW w:w="747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对知识库中已存在的QA对能够进行正常的查询和删除操作，同时能够添加知识库中不存在的QA对。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前置条件</w:t>
            </w:r>
          </w:p>
        </w:tc>
        <w:tc>
          <w:tcPr>
            <w:tcW w:w="747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进入智能问答系统,并且登录成功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步骤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操作描述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期望结果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在QA对管理页面，输入问题和相应的答案，点击ADD按钮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添加成功，可以在QA对文件中查找到增加的QA对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在QA对管理页面，输入问题和空的答案，点击ADD按钮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添加成功，可以在QA对文件中查找到增加的QA对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在QA对管理页面，输入空的问题和答案，点击ADD按钮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添加QA对失败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在QA对管理页面，输入已存在的问题和答案，点击ADD按钮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添加QA对失败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在QA对管理页面，输入存在的问题，点击DELETE按钮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删除成功，在QA对文件中找不到该QA对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在QA对管理页面，输入不存在的问题，点击DELETE按钮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在QA对管理页面，输入空的问题，点击DELETE按钮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删除失败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在QA对管理页面，输入存在的问题，点击FIND按钮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查找成功，返回查找的问题和相应的答案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在QA对管理页面，输入不存在的问题，点击FIND按钮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查找失败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在QA对管理页面，输入空的问题，点击FIND按钮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查找失败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未连接网络</w:t>
            </w:r>
          </w:p>
        </w:tc>
        <w:tc>
          <w:tcPr>
            <w:tcW w:w="300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网络异常，（新增/删除/查找）操作失败</w:t>
            </w:r>
          </w:p>
        </w:tc>
        <w:tc>
          <w:tcPr>
            <w:tcW w:w="13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E5637"/>
    <w:multiLevelType w:val="multilevel"/>
    <w:tmpl w:val="29DE5637"/>
    <w:lvl w:ilvl="0" w:tentative="0">
      <w:start w:val="1"/>
      <w:numFmt w:val="decimal"/>
      <w:suff w:val="space"/>
      <w:lvlText w:val="%1"/>
      <w:lvlJc w:val="left"/>
      <w:pPr>
        <w:ind w:left="28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2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80" w:leftChars="0" w:firstLine="0" w:firstLineChars="0"/>
      </w:pPr>
      <w:rPr>
        <w:rFonts w:hint="default"/>
      </w:rPr>
    </w:lvl>
  </w:abstractNum>
  <w:abstractNum w:abstractNumId="1">
    <w:nsid w:val="327C63A9"/>
    <w:multiLevelType w:val="singleLevel"/>
    <w:tmpl w:val="327C63A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27F4C"/>
    <w:rsid w:val="2BEA0E32"/>
    <w:rsid w:val="314A7F0E"/>
    <w:rsid w:val="479711B1"/>
    <w:rsid w:val="4A493140"/>
    <w:rsid w:val="4DB2152F"/>
    <w:rsid w:val="5197747D"/>
    <w:rsid w:val="547777C1"/>
    <w:rsid w:val="55716FDD"/>
    <w:rsid w:val="64765A2A"/>
    <w:rsid w:val="690026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2018-07-17T02:08:00Z</dcterms:created>
  <dc:creator>.</dc:creator>
  <cp:lastModifiedBy>.</cp:lastModifiedBy>
  <dcterms:modified xsi:type="dcterms:W3CDTF">2018-07-17T08:52:55Z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